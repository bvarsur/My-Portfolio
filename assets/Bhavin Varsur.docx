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5EA5" w14:textId="3187F9B5" w:rsidR="00D10A96" w:rsidRPr="00CB7FC2" w:rsidRDefault="005976E6" w:rsidP="00F41319">
      <w:pPr>
        <w:pStyle w:val="Title"/>
      </w:pPr>
      <w:r>
        <w:t>Bhavin Varsur</w:t>
      </w:r>
    </w:p>
    <w:p w14:paraId="299DDCA0" w14:textId="7BF1D49D" w:rsidR="00D10A96" w:rsidRPr="005976E6" w:rsidRDefault="005976E6" w:rsidP="00D10A96">
      <w:pPr>
        <w:pStyle w:val="Subtitle"/>
        <w:rPr>
          <w:b w:val="0"/>
          <w:bCs/>
        </w:rPr>
      </w:pPr>
      <w:r w:rsidRPr="005976E6">
        <w:rPr>
          <w:b w:val="0"/>
          <w:bCs/>
        </w:rPr>
        <w:t>software engineer</w:t>
      </w:r>
    </w:p>
    <w:p w14:paraId="502F13A4" w14:textId="77777777" w:rsidR="005976E6" w:rsidRPr="005976E6" w:rsidRDefault="005976E6" w:rsidP="005976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📧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hyperlink r:id="rId10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bvarsur@gmail.com</w:t>
        </w:r>
      </w:hyperlink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• </w:t>
      </w: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📱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+91 7623886446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br/>
      </w: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🌐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hyperlink r:id="rId11" w:tgtFrame="_new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GitHub</w:t>
        </w:r>
      </w:hyperlink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| </w:t>
      </w:r>
      <w:hyperlink r:id="rId12" w:tgtFrame="_new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LinkedIn</w:t>
        </w:r>
      </w:hyperlink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| </w:t>
      </w:r>
      <w:hyperlink r:id="rId13" w:tgtFrame="_new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Twitter</w:t>
        </w:r>
      </w:hyperlink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| </w:t>
      </w:r>
      <w:hyperlink r:id="rId14" w:tgtFrame="_new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YouTube</w:t>
        </w:r>
      </w:hyperlink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| </w:t>
      </w:r>
      <w:hyperlink r:id="rId15" w:tgtFrame="_new" w:history="1">
        <w:r w:rsidRPr="00597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Stack Overflow</w:t>
        </w:r>
      </w:hyperlink>
    </w:p>
    <w:p w14:paraId="76FFA58F" w14:textId="77777777" w:rsidR="00D10A96" w:rsidRPr="00A239BF" w:rsidRDefault="00D10A96" w:rsidP="00D10A96">
      <w:pPr>
        <w:pStyle w:val="Line"/>
        <w:rPr>
          <w:lang w:val="fr-FR"/>
        </w:rPr>
      </w:pPr>
    </w:p>
    <w:p w14:paraId="487F5AA8" w14:textId="5E85BDFC" w:rsidR="00D10A96" w:rsidRPr="00957833" w:rsidRDefault="00957833" w:rsidP="00F41319">
      <w:pPr>
        <w:pStyle w:val="Heading1"/>
        <w:rPr>
          <w:b/>
          <w:bCs/>
          <w:lang w:val="fr-FR"/>
        </w:rPr>
      </w:pPr>
      <w:r w:rsidRPr="00957833">
        <w:rPr>
          <w:b/>
          <w:bCs/>
        </w:rPr>
        <w:t>About me</w:t>
      </w:r>
    </w:p>
    <w:p w14:paraId="58C5B4A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6812381" wp14:editId="133BEF25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13073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33B11BED" w14:textId="3EA46C50" w:rsidR="00D10A96" w:rsidRDefault="005976E6" w:rsidP="00F02E6B">
      <w:r w:rsidRPr="005976E6">
        <w:t>I’m Bhavin Varsur, an IT Analyst at Tata Consultancy Services, passionate about crafting efficient, scalable, and user-friendly software. With expertise in .NET, C#, JavaScript, HTML/CSS, SQL Server, and MongoDB, I focus on clean code, agile delivery, and seamless user experiences. I enjoy transforming complex business needs into elegant technical solutions and continuously strive to grow through innovation and collaboration.</w:t>
      </w:r>
    </w:p>
    <w:p w14:paraId="11707706" w14:textId="77777777" w:rsidR="00957833" w:rsidRDefault="00957833" w:rsidP="00F02E6B"/>
    <w:p w14:paraId="50A83D5F" w14:textId="77777777" w:rsidR="00D10A96" w:rsidRPr="00DC1B52" w:rsidRDefault="00D10A96" w:rsidP="00F41319">
      <w:pPr>
        <w:rPr>
          <w:sz w:val="18"/>
          <w:szCs w:val="16"/>
        </w:rPr>
      </w:pPr>
    </w:p>
    <w:p w14:paraId="61475501" w14:textId="77777777" w:rsidR="00D10A96" w:rsidRDefault="00957833" w:rsidP="00DC1B52">
      <w:pPr>
        <w:pStyle w:val="Heading1"/>
      </w:pPr>
      <w:sdt>
        <w:sdtPr>
          <w:id w:val="69094262"/>
          <w:placeholder>
            <w:docPart w:val="63A3FE08C3F449198761285C05027552"/>
          </w:placeholder>
          <w:temporary/>
          <w:showingPlcHdr/>
          <w15:appearance w15:val="hidden"/>
        </w:sdtPr>
        <w:sdtEndPr/>
        <w:sdtContent>
          <w:r w:rsidR="00D10A96" w:rsidRPr="00957833">
            <w:rPr>
              <w:b/>
              <w:bCs/>
            </w:rPr>
            <w:t>Experience</w:t>
          </w:r>
        </w:sdtContent>
      </w:sdt>
    </w:p>
    <w:p w14:paraId="0894EBF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4B8D1BD" wp14:editId="21532304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ECE62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FEA58A3" w14:textId="77777777" w:rsidR="005976E6" w:rsidRPr="005976E6" w:rsidRDefault="005976E6" w:rsidP="005976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IT Analyst</w:t>
      </w:r>
    </w:p>
    <w:p w14:paraId="1C573910" w14:textId="77777777" w:rsidR="005976E6" w:rsidRPr="005976E6" w:rsidRDefault="005976E6" w:rsidP="005976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Tata Consultancy Services (TCS)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br/>
      </w:r>
      <w:r w:rsidRPr="005976E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N" w:eastAsia="en-IN"/>
        </w:rPr>
        <w:t>March 2022 – Present</w:t>
      </w:r>
    </w:p>
    <w:p w14:paraId="5934D81A" w14:textId="763D36CC" w:rsidR="005976E6" w:rsidRPr="005976E6" w:rsidRDefault="00957833" w:rsidP="005976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Analyse</w:t>
      </w:r>
      <w:r w:rsidR="005976E6"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and resolve customer-reported issues with precision and speed.</w:t>
      </w:r>
    </w:p>
    <w:p w14:paraId="5B534D9D" w14:textId="77777777" w:rsidR="005976E6" w:rsidRPr="005976E6" w:rsidRDefault="005976E6" w:rsidP="005976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Deliver clean, structured, and maintainable code tailored to evolving business needs.</w:t>
      </w:r>
    </w:p>
    <w:p w14:paraId="25D556A7" w14:textId="77777777" w:rsidR="005976E6" w:rsidRPr="005976E6" w:rsidRDefault="005976E6" w:rsidP="005976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Collaborate with QA and support teams to ensure quick bug resolutions and seamless deployments.</w:t>
      </w:r>
    </w:p>
    <w:p w14:paraId="046A1D9D" w14:textId="77777777" w:rsidR="005976E6" w:rsidRPr="005976E6" w:rsidRDefault="005976E6" w:rsidP="005976E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Follow coding best practices and maintain high standards in code quality and documentation.</w:t>
      </w:r>
    </w:p>
    <w:p w14:paraId="2676F79A" w14:textId="30B53B89" w:rsidR="00D10A96" w:rsidRPr="00957833" w:rsidRDefault="005976E6" w:rsidP="005976E6">
      <w:pPr>
        <w:numPr>
          <w:ilvl w:val="0"/>
          <w:numId w:val="14"/>
        </w:numPr>
        <w:spacing w:before="100" w:beforeAutospacing="1" w:after="100" w:afterAutospacing="1"/>
        <w:rPr>
          <w:rFonts w:eastAsiaTheme="majorEastAsia" w:cstheme="majorBidi"/>
          <w:b/>
          <w:color w:val="000000" w:themeColor="text1"/>
          <w:sz w:val="18"/>
          <w:szCs w:val="24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Participate in Agile ceremonies including stand-ups, sprint planning, and retrospectives.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</w:p>
    <w:p w14:paraId="159377B9" w14:textId="77777777" w:rsidR="00957833" w:rsidRPr="005976E6" w:rsidRDefault="00957833" w:rsidP="00957833">
      <w:pPr>
        <w:spacing w:before="100" w:beforeAutospacing="1" w:after="100" w:afterAutospacing="1"/>
        <w:rPr>
          <w:rFonts w:eastAsiaTheme="majorEastAsia" w:cstheme="majorBidi"/>
          <w:b/>
          <w:color w:val="000000" w:themeColor="text1"/>
          <w:sz w:val="18"/>
          <w:szCs w:val="24"/>
        </w:rPr>
      </w:pPr>
    </w:p>
    <w:p w14:paraId="48CE1D64" w14:textId="5BEB01A1" w:rsidR="005976E6" w:rsidRPr="005976E6" w:rsidRDefault="005976E6" w:rsidP="005976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Back End Developer</w:t>
      </w:r>
    </w:p>
    <w:p w14:paraId="62D282C7" w14:textId="77777777" w:rsidR="005976E6" w:rsidRDefault="005976E6" w:rsidP="005976E6">
      <w:pPr>
        <w:pStyle w:val="NormalWeb"/>
      </w:pPr>
      <w:r>
        <w:rPr>
          <w:rStyle w:val="Strong"/>
        </w:rPr>
        <w:t>Shree Swaminarayan Gurukul Organization</w:t>
      </w:r>
      <w:r>
        <w:br/>
      </w:r>
      <w:r>
        <w:rPr>
          <w:rStyle w:val="Emphasis"/>
        </w:rPr>
        <w:t>April 2019 – February 2022</w:t>
      </w:r>
    </w:p>
    <w:p w14:paraId="40EFF711" w14:textId="77777777" w:rsidR="005976E6" w:rsidRDefault="005976E6" w:rsidP="005976E6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Developed RESTful APIs using .NET for systems deployed across Gurukul branches.</w:t>
      </w:r>
    </w:p>
    <w:p w14:paraId="50E61ACC" w14:textId="77777777" w:rsidR="005976E6" w:rsidRDefault="005976E6" w:rsidP="005976E6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 xml:space="preserve">Applied Test Driven Development (TDD) with </w:t>
      </w:r>
      <w:proofErr w:type="spellStart"/>
      <w:r>
        <w:t>xUnit</w:t>
      </w:r>
      <w:proofErr w:type="spellEnd"/>
      <w:r>
        <w:t xml:space="preserve"> for high-quality unit and integration tests.</w:t>
      </w:r>
    </w:p>
    <w:p w14:paraId="269ED2DC" w14:textId="77777777" w:rsidR="005976E6" w:rsidRDefault="005976E6" w:rsidP="005976E6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Managed database operations to ensure reliable backend performance.</w:t>
      </w:r>
    </w:p>
    <w:p w14:paraId="360C1817" w14:textId="77777777" w:rsidR="005976E6" w:rsidRDefault="005976E6" w:rsidP="005976E6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Delivered key features for applications supporting admissions, student records, and finance.</w:t>
      </w:r>
    </w:p>
    <w:p w14:paraId="0904FFDA" w14:textId="77777777" w:rsidR="005976E6" w:rsidRDefault="005976E6" w:rsidP="005976E6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Demonstrated product releases to stakeholders and supported post-deployment queries.</w:t>
      </w:r>
    </w:p>
    <w:p w14:paraId="1B2F6C39" w14:textId="77777777" w:rsidR="00957833" w:rsidRDefault="00957833" w:rsidP="005976E6">
      <w:pPr>
        <w:pStyle w:val="Line"/>
      </w:pPr>
    </w:p>
    <w:p w14:paraId="08504ABE" w14:textId="77777777" w:rsidR="00957833" w:rsidRDefault="00957833" w:rsidP="005976E6">
      <w:pPr>
        <w:pStyle w:val="Line"/>
      </w:pPr>
    </w:p>
    <w:p w14:paraId="17520CCF" w14:textId="77777777" w:rsidR="00957833" w:rsidRDefault="00957833" w:rsidP="005976E6">
      <w:pPr>
        <w:pStyle w:val="Line"/>
      </w:pPr>
    </w:p>
    <w:p w14:paraId="4C66B09E" w14:textId="77777777" w:rsidR="00957833" w:rsidRDefault="00957833" w:rsidP="005976E6">
      <w:pPr>
        <w:pStyle w:val="Line"/>
      </w:pPr>
    </w:p>
    <w:p w14:paraId="7E37A4E0" w14:textId="77777777" w:rsidR="00957833" w:rsidRDefault="00957833" w:rsidP="005976E6">
      <w:pPr>
        <w:pStyle w:val="Line"/>
      </w:pPr>
    </w:p>
    <w:p w14:paraId="6C43A883" w14:textId="77777777" w:rsidR="00957833" w:rsidRDefault="00957833" w:rsidP="005976E6">
      <w:pPr>
        <w:pStyle w:val="Line"/>
      </w:pPr>
    </w:p>
    <w:p w14:paraId="159D75EA" w14:textId="77777777" w:rsidR="00957833" w:rsidRDefault="00957833" w:rsidP="005976E6">
      <w:pPr>
        <w:pStyle w:val="Line"/>
      </w:pPr>
    </w:p>
    <w:p w14:paraId="4260FCEE" w14:textId="7AA48C0B" w:rsidR="005976E6" w:rsidRPr="00D10A96" w:rsidRDefault="005976E6" w:rsidP="005976E6">
      <w:pPr>
        <w:pStyle w:val="Line"/>
      </w:pPr>
      <w:r w:rsidRPr="00D10A96">
        <w:lastRenderedPageBreak/>
        <mc:AlternateContent>
          <mc:Choice Requires="wps">
            <w:drawing>
              <wp:inline distT="0" distB="0" distL="0" distR="0" wp14:anchorId="409A5105" wp14:editId="7B23060D">
                <wp:extent cx="5943600" cy="0"/>
                <wp:effectExtent l="0" t="0" r="0" b="0"/>
                <wp:docPr id="142338395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20B0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639D00C" w14:textId="05830626" w:rsidR="005976E6" w:rsidRDefault="005976E6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id w:val="-164253998"/>
          <w:placeholder>
            <w:docPart w:val="71E6BD958E0D481C8760DCBA79F30002"/>
          </w:placeholder>
          <w:temporary/>
          <w:showingPlcHdr/>
          <w15:appearance w15:val="hidden"/>
        </w:sdtPr>
        <w:sdtContent>
          <w:r w:rsidRPr="00957833">
            <w:rPr>
              <w:b/>
              <w:bCs/>
            </w:rPr>
            <w:t>Skills &amp; Abilities</w:t>
          </w:r>
        </w:sdtContent>
      </w:sdt>
    </w:p>
    <w:p w14:paraId="40596EC8" w14:textId="77777777" w:rsidR="00957833" w:rsidRPr="005976E6" w:rsidRDefault="00957833" w:rsidP="009578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Languages &amp; Frameworks: C#, .NET Core, ASP.NET, JavaScript, HTML5, CSS3</w:t>
      </w:r>
    </w:p>
    <w:p w14:paraId="41FBB95C" w14:textId="77777777" w:rsidR="00957833" w:rsidRPr="005976E6" w:rsidRDefault="00957833" w:rsidP="009578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Databases: SQL Server, MongoDB</w:t>
      </w:r>
    </w:p>
    <w:p w14:paraId="7102DBEE" w14:textId="77777777" w:rsidR="00957833" w:rsidRPr="005976E6" w:rsidRDefault="00957833" w:rsidP="009578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Testing: </w:t>
      </w:r>
      <w:proofErr w:type="spellStart"/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xUnit</w:t>
      </w:r>
      <w:proofErr w:type="spellEnd"/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, TDD</w:t>
      </w:r>
    </w:p>
    <w:p w14:paraId="15BC2DAD" w14:textId="77777777" w:rsidR="00957833" w:rsidRPr="005976E6" w:rsidRDefault="00957833" w:rsidP="009578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Tools &amp; Concepts: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Visual Studio,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Git, Agile, REST APIs, Clean Code Practices</w:t>
      </w:r>
    </w:p>
    <w:p w14:paraId="70491FE4" w14:textId="77777777" w:rsidR="00957833" w:rsidRDefault="00957833" w:rsidP="00F02E6B">
      <w:pPr>
        <w:pStyle w:val="Heading1"/>
        <w:rPr>
          <w:rFonts w:ascii="Calibri" w:hAnsi="Calibri" w:cstheme="majorBidi"/>
          <w:b/>
          <w:szCs w:val="24"/>
        </w:rPr>
      </w:pPr>
    </w:p>
    <w:p w14:paraId="3D058904" w14:textId="6CCC2F8D" w:rsidR="00D10A96" w:rsidRDefault="00957833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65639C1CE5674F4A96EE189158B126A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957833">
            <w:rPr>
              <w:b/>
              <w:bCs/>
            </w:rPr>
            <w:t>Education</w:t>
          </w:r>
        </w:sdtContent>
      </w:sdt>
    </w:p>
    <w:p w14:paraId="18662F87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D7324C0" wp14:editId="15559A7E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54D06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33A160D" w14:textId="7961F544" w:rsidR="00D10A96" w:rsidRDefault="005976E6" w:rsidP="00021847">
      <w:pPr>
        <w:pStyle w:val="Heading2"/>
      </w:pPr>
      <w:r>
        <w:rPr>
          <w:rStyle w:val="NotBold"/>
        </w:rPr>
        <w:t>June, 2016 – March, 2019</w:t>
      </w:r>
      <w:r w:rsidR="00021847" w:rsidRPr="00021847">
        <w:rPr>
          <w:rStyle w:val="NotBold"/>
        </w:rPr>
        <w:tab/>
      </w:r>
      <w:r>
        <w:t>Bachelor of Computer in Application</w:t>
      </w:r>
    </w:p>
    <w:p w14:paraId="066CB98F" w14:textId="7F79DFD5" w:rsidR="00D10A96" w:rsidRPr="000C2088" w:rsidRDefault="005976E6" w:rsidP="00021847">
      <w:pPr>
        <w:pStyle w:val="Heading3"/>
      </w:pPr>
      <w:r>
        <w:t>Shree Bhakta Kavi Narsinh Mehta University</w:t>
      </w:r>
    </w:p>
    <w:p w14:paraId="14174558" w14:textId="2BC5DD68" w:rsidR="00D10A96" w:rsidRPr="00DC1B52" w:rsidRDefault="00D10A96" w:rsidP="00D10A9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2A27D17E" w14:textId="44385F1F" w:rsidR="005976E6" w:rsidRPr="005976E6" w:rsidRDefault="005976E6" w:rsidP="00597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</w:pPr>
      <w:r w:rsidRPr="005976E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/>
        </w:rPr>
        <w:t>Hobbies</w:t>
      </w:r>
    </w:p>
    <w:p w14:paraId="549C8937" w14:textId="77777777" w:rsidR="005976E6" w:rsidRPr="005976E6" w:rsidRDefault="005976E6" w:rsidP="005976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🏋️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Gym Workouts | </w:t>
      </w: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🌍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Travelling | </w:t>
      </w: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🌱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Gardening | </w:t>
      </w:r>
      <w:r w:rsidRPr="005976E6">
        <w:rPr>
          <w:rFonts w:ascii="Segoe UI Emoji" w:eastAsia="Times New Roman" w:hAnsi="Segoe UI Emoji" w:cs="Segoe UI Emoji"/>
          <w:color w:val="auto"/>
          <w:sz w:val="24"/>
          <w:szCs w:val="24"/>
          <w:lang w:val="en-IN" w:eastAsia="en-IN"/>
        </w:rPr>
        <w:t>⚽</w:t>
      </w:r>
      <w:r w:rsidRPr="005976E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Watching Sports</w:t>
      </w:r>
    </w:p>
    <w:p w14:paraId="4DCC6D12" w14:textId="4B4B7DD9" w:rsidR="00D10A96" w:rsidRPr="004D407C" w:rsidRDefault="00D10A96" w:rsidP="005976E6">
      <w:pPr>
        <w:pStyle w:val="Heading1"/>
      </w:pPr>
    </w:p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3D2C7" w14:textId="77777777" w:rsidR="005976E6" w:rsidRDefault="005976E6">
      <w:r>
        <w:separator/>
      </w:r>
    </w:p>
  </w:endnote>
  <w:endnote w:type="continuationSeparator" w:id="0">
    <w:p w14:paraId="6242882B" w14:textId="77777777" w:rsidR="005976E6" w:rsidRDefault="005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1802" w14:textId="77777777" w:rsidR="005976E6" w:rsidRDefault="005976E6">
      <w:r>
        <w:separator/>
      </w:r>
    </w:p>
  </w:footnote>
  <w:footnote w:type="continuationSeparator" w:id="0">
    <w:p w14:paraId="09538FB1" w14:textId="77777777" w:rsidR="005976E6" w:rsidRDefault="005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91F31"/>
    <w:multiLevelType w:val="multilevel"/>
    <w:tmpl w:val="91C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57C0B"/>
    <w:multiLevelType w:val="multilevel"/>
    <w:tmpl w:val="E69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74F7C"/>
    <w:multiLevelType w:val="multilevel"/>
    <w:tmpl w:val="195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B4237"/>
    <w:multiLevelType w:val="multilevel"/>
    <w:tmpl w:val="123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4"/>
  </w:num>
  <w:num w:numId="14" w16cid:durableId="1524318316">
    <w:abstractNumId w:val="15"/>
  </w:num>
  <w:num w:numId="15" w16cid:durableId="354617438">
    <w:abstractNumId w:val="10"/>
  </w:num>
  <w:num w:numId="16" w16cid:durableId="546376450">
    <w:abstractNumId w:val="11"/>
  </w:num>
  <w:num w:numId="17" w16cid:durableId="421721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6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976E6"/>
    <w:rsid w:val="005B7925"/>
    <w:rsid w:val="005D19AC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57833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581B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C2C29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C4FD1"/>
  <w15:chartTrackingRefBased/>
  <w15:docId w15:val="{04D253D4-0F77-4F48-8CDD-498DE987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976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witter.com/bhavin_varsu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bhavin-varsur-254214146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varsur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users/8443793/bhavin-varsur" TargetMode="External"/><Relationship Id="rId10" Type="http://schemas.openxmlformats.org/officeDocument/2006/relationships/hyperlink" Target="mailto:bvarsu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@bhavinvarsur175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in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A3FE08C3F449198761285C05027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81B4-37A5-4712-A4AD-973008D38D21}"/>
      </w:docPartPr>
      <w:docPartBody>
        <w:p w:rsidR="00047A27" w:rsidRDefault="00047A27">
          <w:pPr>
            <w:pStyle w:val="63A3FE08C3F449198761285C05027552"/>
          </w:pPr>
          <w:r w:rsidRPr="00E90506">
            <w:t>Experience</w:t>
          </w:r>
        </w:p>
      </w:docPartBody>
    </w:docPart>
    <w:docPart>
      <w:docPartPr>
        <w:name w:val="65639C1CE5674F4A96EE189158B1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35E03-0097-4FF5-B58F-FE3D1EF8D366}"/>
      </w:docPartPr>
      <w:docPartBody>
        <w:p w:rsidR="00047A27" w:rsidRDefault="00047A27">
          <w:pPr>
            <w:pStyle w:val="65639C1CE5674F4A96EE189158B126AE"/>
          </w:pPr>
          <w:r w:rsidRPr="00E90506">
            <w:t>Education</w:t>
          </w:r>
        </w:p>
      </w:docPartBody>
    </w:docPart>
    <w:docPart>
      <w:docPartPr>
        <w:name w:val="71E6BD958E0D481C8760DCBA79F30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8A358-09EC-4217-B0DF-E9F628524E54}"/>
      </w:docPartPr>
      <w:docPartBody>
        <w:p w:rsidR="00047A27" w:rsidRDefault="00047A27" w:rsidP="00047A27">
          <w:pPr>
            <w:pStyle w:val="71E6BD958E0D481C8760DCBA79F30002"/>
          </w:pPr>
          <w:r w:rsidRPr="00E90506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27"/>
    <w:rsid w:val="00047A27"/>
    <w:rsid w:val="00B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A2FA12962405E8D0FB7FFE5F81335">
    <w:name w:val="8DCA2FA12962405E8D0FB7FFE5F81335"/>
  </w:style>
  <w:style w:type="paragraph" w:customStyle="1" w:styleId="FC89B5C08C774372B1CFFDD529A5479D">
    <w:name w:val="FC89B5C08C774372B1CFFDD529A5479D"/>
  </w:style>
  <w:style w:type="paragraph" w:customStyle="1" w:styleId="18F3D28C66534AC28B484AF0EFF21935">
    <w:name w:val="18F3D28C66534AC28B484AF0EFF21935"/>
  </w:style>
  <w:style w:type="paragraph" w:customStyle="1" w:styleId="4F7DC58078204D2AA71D309BEF8B79AF">
    <w:name w:val="4F7DC58078204D2AA71D309BEF8B79AF"/>
  </w:style>
  <w:style w:type="paragraph" w:customStyle="1" w:styleId="5F597720513D48CA93EDE9CDCF60D5DA">
    <w:name w:val="5F597720513D48CA93EDE9CDCF60D5DA"/>
  </w:style>
  <w:style w:type="paragraph" w:customStyle="1" w:styleId="C79DE8F217C64C82A5FE720BE95E1F28">
    <w:name w:val="C79DE8F217C64C82A5FE720BE95E1F28"/>
  </w:style>
  <w:style w:type="paragraph" w:customStyle="1" w:styleId="6B7A2687F95545CC9A70DD0329B15DBB">
    <w:name w:val="6B7A2687F95545CC9A70DD0329B15DBB"/>
  </w:style>
  <w:style w:type="paragraph" w:customStyle="1" w:styleId="48D58FDC5D9E4226BEE608C615B33DBF">
    <w:name w:val="48D58FDC5D9E4226BEE608C615B33DBF"/>
  </w:style>
  <w:style w:type="paragraph" w:customStyle="1" w:styleId="9F7524DD58C24D14B50A7C1C745AA469">
    <w:name w:val="9F7524DD58C24D14B50A7C1C745AA469"/>
  </w:style>
  <w:style w:type="paragraph" w:customStyle="1" w:styleId="63A3FE08C3F449198761285C05027552">
    <w:name w:val="63A3FE08C3F449198761285C05027552"/>
  </w:style>
  <w:style w:type="character" w:customStyle="1" w:styleId="NotBold">
    <w:name w:val="Not Bold"/>
    <w:uiPriority w:val="1"/>
    <w:qFormat/>
    <w:rPr>
      <w:b/>
    </w:rPr>
  </w:style>
  <w:style w:type="paragraph" w:customStyle="1" w:styleId="7B3A0E752F8A4E08A963D34BB2ECA94F">
    <w:name w:val="7B3A0E752F8A4E08A963D34BB2ECA94F"/>
  </w:style>
  <w:style w:type="paragraph" w:customStyle="1" w:styleId="2571828CC3C448C59B57BA89388DC029">
    <w:name w:val="2571828CC3C448C59B57BA89388DC029"/>
  </w:style>
  <w:style w:type="paragraph" w:customStyle="1" w:styleId="11C40A83FA7D467D9A5FE28CCE7A7757">
    <w:name w:val="11C40A83FA7D467D9A5FE28CCE7A7757"/>
  </w:style>
  <w:style w:type="paragraph" w:customStyle="1" w:styleId="DA8E2A1ACF6A484B9A663B777B0C7280">
    <w:name w:val="DA8E2A1ACF6A484B9A663B777B0C7280"/>
  </w:style>
  <w:style w:type="paragraph" w:customStyle="1" w:styleId="A115E72D5AEC4040B198693A3DB36C23">
    <w:name w:val="A115E72D5AEC4040B198693A3DB36C23"/>
  </w:style>
  <w:style w:type="paragraph" w:customStyle="1" w:styleId="BF6EAE70220641DD9D5ABAC604351589">
    <w:name w:val="BF6EAE70220641DD9D5ABAC604351589"/>
  </w:style>
  <w:style w:type="paragraph" w:customStyle="1" w:styleId="A24367061B5B4E6AAB00746D50B436EA">
    <w:name w:val="A24367061B5B4E6AAB00746D50B436EA"/>
  </w:style>
  <w:style w:type="paragraph" w:customStyle="1" w:styleId="3967ADAB70914DC58AEF21E4E483C1C8">
    <w:name w:val="3967ADAB70914DC58AEF21E4E483C1C8"/>
  </w:style>
  <w:style w:type="paragraph" w:customStyle="1" w:styleId="65639C1CE5674F4A96EE189158B126AE">
    <w:name w:val="65639C1CE5674F4A96EE189158B126AE"/>
  </w:style>
  <w:style w:type="paragraph" w:customStyle="1" w:styleId="331D296C52954FDAAA89058E85AF2F5A">
    <w:name w:val="331D296C52954FDAAA89058E85AF2F5A"/>
  </w:style>
  <w:style w:type="paragraph" w:customStyle="1" w:styleId="3AC9C9A81DF5406EA59B331A837DEC7F">
    <w:name w:val="3AC9C9A81DF5406EA59B331A837DEC7F"/>
  </w:style>
  <w:style w:type="paragraph" w:customStyle="1" w:styleId="34C6900E4BB7495BA7CBFD9F322B95E5">
    <w:name w:val="34C6900E4BB7495BA7CBFD9F322B95E5"/>
  </w:style>
  <w:style w:type="paragraph" w:customStyle="1" w:styleId="8B5185CC7E2044BF82061311132C31CC">
    <w:name w:val="8B5185CC7E2044BF82061311132C31C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  <w:style w:type="paragraph" w:customStyle="1" w:styleId="3EFDCA3117274CF9A21F85A8FEB56C92">
    <w:name w:val="3EFDCA3117274CF9A21F85A8FEB56C92"/>
  </w:style>
  <w:style w:type="paragraph" w:customStyle="1" w:styleId="2A1F5312F85D4A848777D73E8ADECDFB">
    <w:name w:val="2A1F5312F85D4A848777D73E8ADECDFB"/>
  </w:style>
  <w:style w:type="paragraph" w:customStyle="1" w:styleId="A0865F80539444BEA0AA623B7FEC087A">
    <w:name w:val="A0865F80539444BEA0AA623B7FEC087A"/>
  </w:style>
  <w:style w:type="paragraph" w:customStyle="1" w:styleId="A5928556BAF1474FAD034DB0069AA2FB">
    <w:name w:val="A5928556BAF1474FAD034DB0069AA2FB"/>
  </w:style>
  <w:style w:type="paragraph" w:customStyle="1" w:styleId="956CA74631FF405E9A86D7D40D7D1D77">
    <w:name w:val="956CA74631FF405E9A86D7D40D7D1D77"/>
    <w:rsid w:val="00047A27"/>
  </w:style>
  <w:style w:type="paragraph" w:customStyle="1" w:styleId="8963F768145645EF835A40129CC9139D">
    <w:name w:val="8963F768145645EF835A40129CC9139D"/>
    <w:rsid w:val="00047A27"/>
  </w:style>
  <w:style w:type="paragraph" w:customStyle="1" w:styleId="CC4F8878304E47EE812D6673A45916C9">
    <w:name w:val="CC4F8878304E47EE812D6673A45916C9"/>
    <w:rsid w:val="00047A27"/>
  </w:style>
  <w:style w:type="paragraph" w:customStyle="1" w:styleId="8289E4214CC545EA8EF6F2D0829615D3">
    <w:name w:val="8289E4214CC545EA8EF6F2D0829615D3"/>
    <w:rsid w:val="00047A27"/>
  </w:style>
  <w:style w:type="paragraph" w:customStyle="1" w:styleId="71E6BD958E0D481C8760DCBA79F30002">
    <w:name w:val="71E6BD958E0D481C8760DCBA79F30002"/>
    <w:rsid w:val="0004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 Varsur</cp:lastModifiedBy>
  <cp:revision>1</cp:revision>
  <dcterms:created xsi:type="dcterms:W3CDTF">2025-07-07T05:31:00Z</dcterms:created>
  <dcterms:modified xsi:type="dcterms:W3CDTF">2025-07-07T05:45:00Z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